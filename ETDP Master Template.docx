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68" w:rsidRDefault="00F67668">
      <w:r>
        <w:t>APPROVAL PAGE TEMPLATE (To be included in your ETD copy. Delete instructions.)</w:t>
      </w:r>
    </w:p>
    <w:p w:rsidR="00F67668" w:rsidRPr="007417DD" w:rsidRDefault="00F67668" w:rsidP="00D95216">
      <w:pPr>
        <w:spacing w:line="480" w:lineRule="auto"/>
        <w:jc w:val="center"/>
      </w:pPr>
      <w:r w:rsidRPr="007417DD">
        <w:t>TITLE - ALL CAPS AND DOUBLE SPACED</w:t>
      </w:r>
    </w:p>
    <w:p w:rsidR="00F67668" w:rsidRDefault="00F67668" w:rsidP="00D95216">
      <w:pPr>
        <w:spacing w:line="480" w:lineRule="auto"/>
        <w:jc w:val="center"/>
      </w:pPr>
      <w:r>
        <w:t>By</w:t>
      </w:r>
    </w:p>
    <w:p w:rsidR="00F67668" w:rsidRPr="007417DD" w:rsidRDefault="00F67668" w:rsidP="00D95216">
      <w:pPr>
        <w:spacing w:line="480" w:lineRule="auto"/>
        <w:jc w:val="center"/>
      </w:pPr>
      <w:r w:rsidRPr="007417DD">
        <w:t>FULL LEGAL NAME (MIDDLE INCLUDED)</w:t>
      </w:r>
    </w:p>
    <w:p w:rsidR="00F67668" w:rsidRDefault="00F67668" w:rsidP="00302A34">
      <w:pPr>
        <w:jc w:val="center"/>
      </w:pPr>
      <w:r w:rsidRPr="007417DD">
        <w:t>Previous Degree, College or University, City, State or Country, Year</w:t>
      </w:r>
    </w:p>
    <w:p w:rsidR="00F67668" w:rsidRPr="007417DD" w:rsidRDefault="00F67668" w:rsidP="00302A34">
      <w:pPr>
        <w:jc w:val="center"/>
      </w:pPr>
      <w:r w:rsidRPr="007417DD">
        <w:t>Previous Degree, College or University, City, State or Country, Year</w:t>
      </w:r>
    </w:p>
    <w:p w:rsidR="00F67668" w:rsidRDefault="00F67668" w:rsidP="00302A34">
      <w:pPr>
        <w:jc w:val="center"/>
      </w:pPr>
    </w:p>
    <w:p w:rsidR="00F67668" w:rsidRDefault="00F67668" w:rsidP="00302A34">
      <w:pPr>
        <w:spacing w:line="480" w:lineRule="auto"/>
        <w:jc w:val="center"/>
      </w:pPr>
      <w:r>
        <w:t>Dissertation/Thesis/Professional Paper (choose one)</w:t>
      </w:r>
    </w:p>
    <w:p w:rsidR="00F67668" w:rsidRDefault="00F67668" w:rsidP="00F67668">
      <w:pPr>
        <w:jc w:val="center"/>
      </w:pPr>
      <w:proofErr w:type="gramStart"/>
      <w:r>
        <w:t>presented</w:t>
      </w:r>
      <w:proofErr w:type="gramEnd"/>
      <w:r>
        <w:t xml:space="preserve"> in partial fulfillment of the requirements</w:t>
      </w:r>
    </w:p>
    <w:p w:rsidR="00F67668" w:rsidRDefault="00F67668" w:rsidP="00F67668">
      <w:pPr>
        <w:jc w:val="center"/>
      </w:pPr>
      <w:proofErr w:type="gramStart"/>
      <w:r>
        <w:t>for</w:t>
      </w:r>
      <w:proofErr w:type="gramEnd"/>
      <w:r>
        <w:t xml:space="preserve"> the degree of</w:t>
      </w:r>
    </w:p>
    <w:p w:rsidR="00F67668" w:rsidRDefault="00F67668" w:rsidP="00F67668">
      <w:pPr>
        <w:jc w:val="center"/>
      </w:pPr>
    </w:p>
    <w:p w:rsidR="00F67668" w:rsidRPr="007417DD" w:rsidRDefault="00F67668" w:rsidP="00302A34">
      <w:pPr>
        <w:jc w:val="center"/>
      </w:pPr>
      <w:r w:rsidRPr="007417DD">
        <w:t>Degree (Example - Master of Arts)</w:t>
      </w:r>
    </w:p>
    <w:p w:rsidR="00F67668" w:rsidRPr="007417DD" w:rsidRDefault="00F67668" w:rsidP="00302A34">
      <w:pPr>
        <w:jc w:val="center"/>
      </w:pPr>
      <w:proofErr w:type="gramStart"/>
      <w:r>
        <w:t>in</w:t>
      </w:r>
      <w:proofErr w:type="gramEnd"/>
      <w:r>
        <w:t xml:space="preserve"> </w:t>
      </w:r>
      <w:r w:rsidRPr="007417DD">
        <w:t>Major, Option (Example - Fine Arts, Integrated Arts and Education)</w:t>
      </w:r>
    </w:p>
    <w:p w:rsidR="00F67668" w:rsidRDefault="00F67668" w:rsidP="00302A34">
      <w:pPr>
        <w:jc w:val="center"/>
      </w:pPr>
    </w:p>
    <w:p w:rsidR="00F67668" w:rsidRDefault="00F67668" w:rsidP="00302A34">
      <w:pPr>
        <w:jc w:val="center"/>
      </w:pPr>
      <w:r>
        <w:t xml:space="preserve">The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Montana</w:t>
          </w:r>
        </w:smartTag>
      </w:smartTag>
    </w:p>
    <w:p w:rsidR="00F67668" w:rsidRDefault="00F67668" w:rsidP="00302A34">
      <w:pPr>
        <w:jc w:val="center"/>
      </w:pPr>
      <w:smartTag w:uri="urn:schemas-microsoft-com:office:smarttags" w:element="place">
        <w:smartTag w:uri="urn:schemas-microsoft-com:office:smarttags" w:element="City">
          <w:r>
            <w:t>Missoula</w:t>
          </w:r>
        </w:smartTag>
        <w:r>
          <w:t xml:space="preserve">, </w:t>
        </w:r>
        <w:smartTag w:uri="urn:schemas-microsoft-com:office:smarttags" w:element="State">
          <w:r>
            <w:t>MT</w:t>
          </w:r>
        </w:smartTag>
      </w:smartTag>
    </w:p>
    <w:p w:rsidR="00F67668" w:rsidRDefault="00F67668" w:rsidP="00302A34">
      <w:pPr>
        <w:jc w:val="center"/>
      </w:pPr>
    </w:p>
    <w:p w:rsidR="00F67668" w:rsidRPr="007417DD" w:rsidRDefault="00F67668" w:rsidP="005A56B9">
      <w:pPr>
        <w:jc w:val="center"/>
      </w:pPr>
      <w:r w:rsidRPr="007417DD">
        <w:t>Official Graduation Date (Example - May 2006, July 2006 or December 2006)</w:t>
      </w:r>
    </w:p>
    <w:p w:rsidR="00F67668" w:rsidRDefault="00F67668" w:rsidP="00F67668">
      <w:pPr>
        <w:tabs>
          <w:tab w:val="left" w:pos="4680"/>
        </w:tabs>
        <w:jc w:val="center"/>
      </w:pPr>
    </w:p>
    <w:p w:rsidR="00F67668" w:rsidRDefault="00F67668" w:rsidP="00F67668">
      <w:pPr>
        <w:tabs>
          <w:tab w:val="left" w:pos="4680"/>
        </w:tabs>
        <w:jc w:val="center"/>
      </w:pPr>
      <w:r>
        <w:t>Approved by:</w:t>
      </w:r>
    </w:p>
    <w:p w:rsidR="00F67668" w:rsidRDefault="00F67668" w:rsidP="00F67668">
      <w:pPr>
        <w:tabs>
          <w:tab w:val="left" w:pos="4680"/>
        </w:tabs>
        <w:jc w:val="center"/>
      </w:pPr>
    </w:p>
    <w:p w:rsidR="00F67668" w:rsidRDefault="00230EDE" w:rsidP="00F67668">
      <w:pPr>
        <w:tabs>
          <w:tab w:val="left" w:pos="4680"/>
        </w:tabs>
        <w:jc w:val="center"/>
      </w:pPr>
      <w:r>
        <w:t>Sandy Ross,</w:t>
      </w:r>
      <w:bookmarkStart w:id="0" w:name="_GoBack"/>
      <w:bookmarkEnd w:id="0"/>
      <w:r>
        <w:t xml:space="preserve"> Dean of The Graduate School</w:t>
      </w:r>
    </w:p>
    <w:p w:rsidR="00F67668" w:rsidRDefault="00F67668" w:rsidP="00F67668">
      <w:pPr>
        <w:tabs>
          <w:tab w:val="left" w:pos="4680"/>
        </w:tabs>
        <w:jc w:val="center"/>
      </w:pPr>
      <w:smartTag w:uri="urn:schemas-microsoft-com:office:smarttags" w:element="place">
        <w:smartTag w:uri="urn:schemas-microsoft-com:office:smarttags" w:element="PlaceName">
          <w:r>
            <w:t>Graduate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</w:p>
    <w:p w:rsidR="00F67668" w:rsidRDefault="00F67668" w:rsidP="00F67668">
      <w:pPr>
        <w:tabs>
          <w:tab w:val="left" w:pos="4680"/>
        </w:tabs>
        <w:jc w:val="center"/>
      </w:pPr>
    </w:p>
    <w:p w:rsidR="00F67668" w:rsidRPr="007417DD" w:rsidRDefault="00F67668" w:rsidP="00F67668">
      <w:pPr>
        <w:tabs>
          <w:tab w:val="left" w:pos="4680"/>
        </w:tabs>
        <w:jc w:val="center"/>
      </w:pPr>
      <w:r w:rsidRPr="007417DD">
        <w:t>Committee Member Name</w:t>
      </w:r>
      <w:r>
        <w:t xml:space="preserve">, </w:t>
      </w:r>
      <w:r w:rsidRPr="007417DD">
        <w:t>Chair or Co-Chair</w:t>
      </w:r>
    </w:p>
    <w:p w:rsidR="00F67668" w:rsidRPr="007417DD" w:rsidRDefault="00F67668" w:rsidP="00F67668">
      <w:pPr>
        <w:tabs>
          <w:tab w:val="left" w:pos="4680"/>
        </w:tabs>
        <w:jc w:val="center"/>
      </w:pPr>
      <w:r w:rsidRPr="007417DD">
        <w:t>Department</w:t>
      </w:r>
    </w:p>
    <w:p w:rsidR="00F67668" w:rsidRDefault="00F67668" w:rsidP="00F67668">
      <w:pPr>
        <w:tabs>
          <w:tab w:val="left" w:pos="4680"/>
        </w:tabs>
        <w:jc w:val="center"/>
      </w:pPr>
    </w:p>
    <w:p w:rsidR="00F67668" w:rsidRPr="007417DD" w:rsidRDefault="00F67668" w:rsidP="00F67668">
      <w:pPr>
        <w:tabs>
          <w:tab w:val="left" w:pos="4680"/>
        </w:tabs>
        <w:jc w:val="center"/>
      </w:pPr>
      <w:r w:rsidRPr="007417DD">
        <w:t>Committee Member Name</w:t>
      </w:r>
      <w:r>
        <w:t xml:space="preserve">, </w:t>
      </w:r>
      <w:r w:rsidRPr="007417DD">
        <w:t>Co-Chair or remove title</w:t>
      </w:r>
    </w:p>
    <w:p w:rsidR="00F67668" w:rsidRPr="007417DD" w:rsidRDefault="00F67668" w:rsidP="00F67668">
      <w:pPr>
        <w:tabs>
          <w:tab w:val="left" w:pos="4680"/>
        </w:tabs>
        <w:jc w:val="center"/>
      </w:pPr>
      <w:r w:rsidRPr="007417DD">
        <w:t>Department</w:t>
      </w:r>
    </w:p>
    <w:p w:rsidR="00F67668" w:rsidRDefault="00F67668" w:rsidP="00F67668">
      <w:pPr>
        <w:tabs>
          <w:tab w:val="left" w:pos="4680"/>
        </w:tabs>
        <w:jc w:val="center"/>
      </w:pPr>
    </w:p>
    <w:p w:rsidR="00F67668" w:rsidRPr="007417DD" w:rsidRDefault="00F67668" w:rsidP="00F67668">
      <w:pPr>
        <w:tabs>
          <w:tab w:val="left" w:pos="4680"/>
        </w:tabs>
        <w:jc w:val="center"/>
      </w:pPr>
      <w:r w:rsidRPr="007417DD">
        <w:t>Committee Member Name</w:t>
      </w:r>
      <w:r>
        <w:t xml:space="preserve">, </w:t>
      </w:r>
      <w:r w:rsidRPr="007417DD">
        <w:t>Co-Chair or remove title</w:t>
      </w:r>
    </w:p>
    <w:p w:rsidR="00F67668" w:rsidRPr="007417DD" w:rsidRDefault="00F67668" w:rsidP="00F67668">
      <w:pPr>
        <w:tabs>
          <w:tab w:val="left" w:pos="4680"/>
        </w:tabs>
        <w:jc w:val="center"/>
      </w:pPr>
      <w:r w:rsidRPr="007417DD">
        <w:t>Department</w:t>
      </w:r>
    </w:p>
    <w:p w:rsidR="00F67668" w:rsidRDefault="00F67668" w:rsidP="00F67668">
      <w:pPr>
        <w:tabs>
          <w:tab w:val="left" w:pos="4680"/>
        </w:tabs>
        <w:jc w:val="center"/>
      </w:pPr>
    </w:p>
    <w:p w:rsidR="00F67668" w:rsidRPr="007417DD" w:rsidRDefault="00F67668" w:rsidP="00F67668">
      <w:pPr>
        <w:tabs>
          <w:tab w:val="left" w:pos="4680"/>
        </w:tabs>
        <w:jc w:val="center"/>
      </w:pPr>
      <w:r w:rsidRPr="007417DD">
        <w:t>Committee Member Name</w:t>
      </w:r>
    </w:p>
    <w:p w:rsidR="00F67668" w:rsidRPr="007417DD" w:rsidRDefault="00F67668" w:rsidP="00F67668">
      <w:pPr>
        <w:tabs>
          <w:tab w:val="left" w:pos="4680"/>
        </w:tabs>
        <w:jc w:val="center"/>
      </w:pPr>
      <w:r w:rsidRPr="007417DD">
        <w:t>Department</w:t>
      </w:r>
    </w:p>
    <w:p w:rsidR="00F67668" w:rsidRDefault="00F67668" w:rsidP="00F67668">
      <w:pPr>
        <w:tabs>
          <w:tab w:val="left" w:pos="4680"/>
        </w:tabs>
        <w:jc w:val="center"/>
      </w:pPr>
    </w:p>
    <w:p w:rsidR="00F67668" w:rsidRPr="007417DD" w:rsidRDefault="00F67668" w:rsidP="00F67668">
      <w:pPr>
        <w:tabs>
          <w:tab w:val="left" w:pos="4680"/>
        </w:tabs>
        <w:jc w:val="center"/>
      </w:pPr>
      <w:r w:rsidRPr="007417DD">
        <w:t>Committee Member Name</w:t>
      </w:r>
    </w:p>
    <w:p w:rsidR="00F67668" w:rsidRPr="007417DD" w:rsidRDefault="00F67668" w:rsidP="00F67668">
      <w:pPr>
        <w:tabs>
          <w:tab w:val="left" w:pos="4680"/>
        </w:tabs>
        <w:jc w:val="center"/>
      </w:pPr>
      <w:r w:rsidRPr="007417DD">
        <w:t>Department</w:t>
      </w:r>
    </w:p>
    <w:p w:rsidR="00F67668" w:rsidRDefault="00F67668" w:rsidP="00F67668">
      <w:pPr>
        <w:tabs>
          <w:tab w:val="left" w:pos="4680"/>
        </w:tabs>
        <w:jc w:val="center"/>
      </w:pPr>
    </w:p>
    <w:p w:rsidR="00F67668" w:rsidRPr="007417DD" w:rsidRDefault="00F67668" w:rsidP="00F67668">
      <w:pPr>
        <w:tabs>
          <w:tab w:val="left" w:pos="4680"/>
        </w:tabs>
        <w:jc w:val="center"/>
      </w:pPr>
      <w:r w:rsidRPr="007417DD">
        <w:t>Committee Member Name</w:t>
      </w:r>
    </w:p>
    <w:p w:rsidR="00F67668" w:rsidRDefault="00F67668" w:rsidP="00F67668">
      <w:pPr>
        <w:tabs>
          <w:tab w:val="left" w:pos="4680"/>
        </w:tabs>
        <w:jc w:val="center"/>
      </w:pPr>
      <w:r w:rsidRPr="007417DD">
        <w:t>Department</w:t>
      </w:r>
    </w:p>
    <w:p w:rsidR="00F67668" w:rsidRDefault="00F67668"/>
    <w:p w:rsidR="00F67668" w:rsidRDefault="00F67668"/>
    <w:p w:rsidR="00F67668" w:rsidRDefault="00F67668"/>
    <w:p w:rsidR="00F67668" w:rsidRDefault="00F67668">
      <w:r>
        <w:t>COPYRIGHT NOTICE TEMPLATE</w:t>
      </w:r>
    </w:p>
    <w:p w:rsidR="00F67668" w:rsidRDefault="00F67668">
      <w:r>
        <w:t>(This page is not required.  For legal purposes, full name of author must be used.  This page is not required.  There is a $45 fee for students wanting to register their copyright through UMI.  Delete these instructions.)</w:t>
      </w:r>
    </w:p>
    <w:p w:rsidR="00F67668" w:rsidRDefault="00F67668"/>
    <w:p w:rsidR="00F67668" w:rsidRDefault="00F67668"/>
    <w:p w:rsidR="00F67668" w:rsidRDefault="00F67668"/>
    <w:p w:rsidR="00F67668" w:rsidRDefault="00F67668"/>
    <w:p w:rsidR="00F67668" w:rsidRDefault="00F67668"/>
    <w:p w:rsidR="00F67668" w:rsidRDefault="00F67668"/>
    <w:p w:rsidR="00F67668" w:rsidRDefault="00F67668"/>
    <w:p w:rsidR="00F67668" w:rsidRDefault="00F67668"/>
    <w:p w:rsidR="00F67668" w:rsidRDefault="00F67668"/>
    <w:p w:rsidR="00F67668" w:rsidRDefault="00F67668"/>
    <w:p w:rsidR="00F67668" w:rsidRDefault="00F67668"/>
    <w:p w:rsidR="00F67668" w:rsidRDefault="00F67668"/>
    <w:p w:rsidR="00F67668" w:rsidRDefault="00F67668"/>
    <w:p w:rsidR="00F67668" w:rsidRDefault="00F67668"/>
    <w:p w:rsidR="00F67668" w:rsidRDefault="00F67668" w:rsidP="00F67668">
      <w:pPr>
        <w:jc w:val="center"/>
      </w:pPr>
      <w:r>
        <w:t>© COPYRIGHT</w:t>
      </w:r>
    </w:p>
    <w:p w:rsidR="00F67668" w:rsidRDefault="00F67668" w:rsidP="00F67668">
      <w:pPr>
        <w:jc w:val="center"/>
      </w:pPr>
    </w:p>
    <w:p w:rsidR="00F67668" w:rsidRDefault="00F67668" w:rsidP="00F67668">
      <w:pPr>
        <w:jc w:val="center"/>
      </w:pPr>
      <w:r>
        <w:t>by</w:t>
      </w:r>
    </w:p>
    <w:p w:rsidR="00F67668" w:rsidRDefault="00F67668" w:rsidP="00F67668">
      <w:pPr>
        <w:jc w:val="center"/>
      </w:pPr>
    </w:p>
    <w:p w:rsidR="00F67668" w:rsidRPr="00976FC9" w:rsidRDefault="00F67668" w:rsidP="00F67668">
      <w:pPr>
        <w:jc w:val="center"/>
      </w:pPr>
      <w:r w:rsidRPr="00976FC9">
        <w:t>Full Legal Name</w:t>
      </w:r>
    </w:p>
    <w:p w:rsidR="00F67668" w:rsidRDefault="00F67668" w:rsidP="00F67668">
      <w:pPr>
        <w:jc w:val="center"/>
      </w:pPr>
    </w:p>
    <w:p w:rsidR="00F67668" w:rsidRPr="00976FC9" w:rsidRDefault="00F67668" w:rsidP="00F67668">
      <w:pPr>
        <w:jc w:val="center"/>
      </w:pPr>
      <w:r w:rsidRPr="00976FC9">
        <w:t>Year</w:t>
      </w:r>
    </w:p>
    <w:p w:rsidR="00F67668" w:rsidRDefault="00F67668" w:rsidP="00F67668">
      <w:pPr>
        <w:jc w:val="center"/>
      </w:pPr>
    </w:p>
    <w:p w:rsidR="00F67668" w:rsidRDefault="00F67668" w:rsidP="00F67668">
      <w:pPr>
        <w:jc w:val="center"/>
      </w:pPr>
      <w:r>
        <w:t>All Rights Reserved</w:t>
      </w:r>
    </w:p>
    <w:p w:rsidR="00F67668" w:rsidRDefault="00F67668" w:rsidP="00F67668">
      <w:r>
        <w:br w:type="page"/>
      </w:r>
      <w:r>
        <w:lastRenderedPageBreak/>
        <w:t>ABSTRACT TEMPLATE (Delete these instructions.)</w:t>
      </w:r>
    </w:p>
    <w:p w:rsidR="00F67668" w:rsidRDefault="00F67668" w:rsidP="00F67668"/>
    <w:p w:rsidR="00F67668" w:rsidRDefault="00F67668" w:rsidP="00F67668">
      <w:pPr>
        <w:jc w:val="both"/>
      </w:pPr>
      <w:r>
        <w:t>Last Name, First Name, Degree, Graduation Date</w:t>
      </w:r>
      <w:r>
        <w:tab/>
      </w:r>
      <w:r>
        <w:tab/>
      </w:r>
      <w:r>
        <w:tab/>
      </w:r>
      <w:r>
        <w:tab/>
      </w:r>
      <w:r>
        <w:tab/>
        <w:t>Major</w:t>
      </w:r>
    </w:p>
    <w:p w:rsidR="00F67668" w:rsidRPr="000B507A" w:rsidRDefault="00F67668" w:rsidP="00F67668">
      <w:pPr>
        <w:rPr>
          <w:i/>
        </w:rPr>
      </w:pPr>
      <w:r w:rsidRPr="000B507A">
        <w:rPr>
          <w:i/>
        </w:rPr>
        <w:t>E</w:t>
      </w:r>
      <w:r w:rsidR="00F07667">
        <w:rPr>
          <w:i/>
        </w:rPr>
        <w:t>xample – Sample, Sally, M.A., Spring</w:t>
      </w:r>
      <w:r w:rsidRPr="000B507A">
        <w:rPr>
          <w:i/>
        </w:rPr>
        <w:t xml:space="preserve"> 2006</w:t>
      </w:r>
      <w:r w:rsidRPr="000B507A">
        <w:rPr>
          <w:i/>
        </w:rPr>
        <w:tab/>
      </w:r>
      <w:r w:rsidRPr="000B507A">
        <w:rPr>
          <w:i/>
        </w:rPr>
        <w:tab/>
      </w:r>
      <w:r w:rsidRPr="000B507A">
        <w:rPr>
          <w:i/>
        </w:rPr>
        <w:tab/>
      </w:r>
      <w:r w:rsidRPr="000B507A">
        <w:rPr>
          <w:i/>
        </w:rPr>
        <w:tab/>
      </w:r>
      <w:r w:rsidRPr="000B507A">
        <w:rPr>
          <w:i/>
        </w:rPr>
        <w:tab/>
        <w:t>Anthropology</w:t>
      </w:r>
    </w:p>
    <w:p w:rsidR="00F67668" w:rsidRDefault="00F67668" w:rsidP="00F67668"/>
    <w:p w:rsidR="00F67668" w:rsidRDefault="00F67668" w:rsidP="00F67668">
      <w:r>
        <w:t>Abstract Title</w:t>
      </w:r>
    </w:p>
    <w:p w:rsidR="00F67668" w:rsidRDefault="00F67668" w:rsidP="00F67668"/>
    <w:p w:rsidR="00F67668" w:rsidRDefault="00F67668" w:rsidP="00F67668">
      <w:r>
        <w:t>Chairperson or Co-Chairperson:  Committee Member Name</w:t>
      </w:r>
    </w:p>
    <w:p w:rsidR="00F67668" w:rsidRDefault="00F67668" w:rsidP="00F67668"/>
    <w:p w:rsidR="00F67668" w:rsidRDefault="00F67668" w:rsidP="00F67668">
      <w:r>
        <w:t>Co-Chairperson:  Committee Member Name (remove this line if not applicable)</w:t>
      </w:r>
    </w:p>
    <w:p w:rsidR="00F67668" w:rsidRDefault="00F67668" w:rsidP="00F67668"/>
    <w:p w:rsidR="00F67668" w:rsidRDefault="00F67668" w:rsidP="00F67668">
      <w:r>
        <w:t>Abstract Content (Single spaced, one page, two space paragraph indent, no more than 350 words.)</w:t>
      </w:r>
    </w:p>
    <w:p w:rsidR="00C12466" w:rsidRDefault="00C12466" w:rsidP="005A56B9">
      <w:pPr>
        <w:tabs>
          <w:tab w:val="left" w:pos="4680"/>
        </w:tabs>
        <w:sectPr w:rsidR="00C12466" w:rsidSect="00C12466">
          <w:footerReference w:type="even" r:id="rId8"/>
          <w:footerReference w:type="default" r:id="rId9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:rsidR="005A56B9" w:rsidRDefault="00C12466" w:rsidP="005A56B9">
      <w:pPr>
        <w:tabs>
          <w:tab w:val="left" w:pos="4680"/>
        </w:tabs>
      </w:pPr>
      <w:r>
        <w:lastRenderedPageBreak/>
        <w:t>Body of paper begins here.</w:t>
      </w:r>
    </w:p>
    <w:sectPr w:rsidR="005A56B9" w:rsidSect="00C12466"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33F" w:rsidRDefault="003D733F">
      <w:r>
        <w:separator/>
      </w:r>
    </w:p>
  </w:endnote>
  <w:endnote w:type="continuationSeparator" w:id="0">
    <w:p w:rsidR="003D733F" w:rsidRDefault="003D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466" w:rsidRDefault="00C12466" w:rsidP="00C124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2466" w:rsidRDefault="00C124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466" w:rsidRDefault="00C12466" w:rsidP="00C124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32AB">
      <w:rPr>
        <w:rStyle w:val="PageNumber"/>
        <w:noProof/>
      </w:rPr>
      <w:t>ii</w:t>
    </w:r>
    <w:r>
      <w:rPr>
        <w:rStyle w:val="PageNumber"/>
      </w:rPr>
      <w:fldChar w:fldCharType="end"/>
    </w:r>
  </w:p>
  <w:p w:rsidR="00C12466" w:rsidRDefault="00C124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33F" w:rsidRDefault="003D733F">
      <w:r>
        <w:separator/>
      </w:r>
    </w:p>
  </w:footnote>
  <w:footnote w:type="continuationSeparator" w:id="0">
    <w:p w:rsidR="003D733F" w:rsidRDefault="003D7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1339E"/>
    <w:multiLevelType w:val="hybridMultilevel"/>
    <w:tmpl w:val="CEB458C0"/>
    <w:lvl w:ilvl="0" w:tplc="2104EAB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98"/>
    <w:rsid w:val="000B43DF"/>
    <w:rsid w:val="000C736B"/>
    <w:rsid w:val="000D5B24"/>
    <w:rsid w:val="00230EDE"/>
    <w:rsid w:val="00302A34"/>
    <w:rsid w:val="003D733F"/>
    <w:rsid w:val="005132AB"/>
    <w:rsid w:val="005A56B9"/>
    <w:rsid w:val="00653298"/>
    <w:rsid w:val="007074E5"/>
    <w:rsid w:val="007C24A3"/>
    <w:rsid w:val="007E6664"/>
    <w:rsid w:val="008E5818"/>
    <w:rsid w:val="009776BE"/>
    <w:rsid w:val="00C12466"/>
    <w:rsid w:val="00CC5CBE"/>
    <w:rsid w:val="00D94221"/>
    <w:rsid w:val="00D95216"/>
    <w:rsid w:val="00F07667"/>
    <w:rsid w:val="00F56D2F"/>
    <w:rsid w:val="00F6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7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C124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2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7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C124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Kelly.Speer\documents\ETDP\Templates%20in%20progress\OFFICIAL%20SIGNATURE%20PAG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OFFICIAL SIGNATURE PAGE TEMPLATE.dot</Template>
  <TotalTime>1</TotalTime>
  <Pages>4</Pages>
  <Words>249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SIGNATURE PAGE TEMPLATE (To be turned in to the Graduate School with your one certified copy</vt:lpstr>
    </vt:vector>
  </TitlesOfParts>
  <Company>Microsoft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SIGNATURE PAGE TEMPLATE (To be turned in to the Graduate School with your one certified copy</dc:title>
  <dc:creator>KELLY SPEER</dc:creator>
  <cp:lastModifiedBy>Speer, Kelly</cp:lastModifiedBy>
  <cp:revision>3</cp:revision>
  <cp:lastPrinted>2012-03-28T20:43:00Z</cp:lastPrinted>
  <dcterms:created xsi:type="dcterms:W3CDTF">2012-03-28T20:43:00Z</dcterms:created>
  <dcterms:modified xsi:type="dcterms:W3CDTF">2013-04-26T18:56:00Z</dcterms:modified>
</cp:coreProperties>
</file>